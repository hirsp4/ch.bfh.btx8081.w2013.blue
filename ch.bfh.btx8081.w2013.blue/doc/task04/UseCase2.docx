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CCA17" w14:textId="77777777"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14:paraId="19B1971F" w14:textId="77777777"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14:paraId="1A223421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CFF2DAB" w14:textId="77777777"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7487D5CE" w14:textId="77777777" w:rsidR="00864DCF" w:rsidRDefault="00C25994">
            <w:pPr>
              <w:pStyle w:val="Tabelle"/>
            </w:pPr>
            <w:r>
              <w:t xml:space="preserve">2 </w:t>
            </w:r>
            <w:r w:rsidR="008549C7">
              <w:t xml:space="preserve">--- </w:t>
            </w:r>
            <w:r>
              <w:t>Verweigerung von Medikamenten/Therapien</w:t>
            </w:r>
          </w:p>
        </w:tc>
      </w:tr>
      <w:tr w:rsidR="00864DCF" w14:paraId="4EB87B8E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D3685DE" w14:textId="77777777"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FBA721D" w14:textId="77777777" w:rsidR="00864DCF" w:rsidRDefault="008549C7" w:rsidP="008549C7">
            <w:pPr>
              <w:pStyle w:val="Tabelle"/>
            </w:pPr>
            <w:r>
              <w:t>Mental Health Care Consultation</w:t>
            </w:r>
          </w:p>
        </w:tc>
      </w:tr>
      <w:tr w:rsidR="00864DCF" w14:paraId="588210AA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1668D932" w14:textId="77777777"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F610823" w14:textId="77777777" w:rsidR="00864DCF" w:rsidRDefault="00C25994">
            <w:pPr>
              <w:pStyle w:val="Tabelle"/>
            </w:pPr>
            <w:r>
              <w:t>Verweigerung von Medikamenten/Therapien</w:t>
            </w:r>
          </w:p>
        </w:tc>
      </w:tr>
      <w:tr w:rsidR="00864DCF" w14:paraId="034789F9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10C61D75" w14:textId="77777777"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B64C0DC" w14:textId="2D00F151" w:rsidR="00864DCF" w:rsidRDefault="001E3D63">
            <w:pPr>
              <w:pStyle w:val="Tabelle"/>
            </w:pPr>
            <w:r>
              <w:t xml:space="preserve">System, </w:t>
            </w:r>
            <w:r w:rsidR="00C25994">
              <w:t>Doktor, Therapeut, Patient, Vertrauensperson</w:t>
            </w:r>
          </w:p>
        </w:tc>
      </w:tr>
      <w:tr w:rsidR="00864DCF" w14:paraId="412BEE53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A84C4F6" w14:textId="77777777"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0284F15B" w14:textId="77777777" w:rsidR="00864DCF" w:rsidRDefault="00C25994">
            <w:pPr>
              <w:pStyle w:val="Tabelle"/>
            </w:pPr>
            <w:r>
              <w:t>Bei Konsultation in der Praxis/Versorgungseinrichtung</w:t>
            </w:r>
          </w:p>
        </w:tc>
      </w:tr>
      <w:tr w:rsidR="00864DCF" w14:paraId="043F521E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D62BDD2" w14:textId="77777777"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018FFB2" w14:textId="77777777" w:rsidR="00864DCF" w:rsidRDefault="00C25994">
            <w:pPr>
              <w:pStyle w:val="Tabelle"/>
            </w:pPr>
            <w:r>
              <w:t>Eintrag in eKG</w:t>
            </w:r>
          </w:p>
          <w:p w14:paraId="3A164AC6" w14:textId="77777777" w:rsidR="00C25994" w:rsidRDefault="00C25994">
            <w:pPr>
              <w:pStyle w:val="Tabelle"/>
            </w:pPr>
            <w:r>
              <w:t>Diverse Folgen: z.B. FFE</w:t>
            </w:r>
          </w:p>
        </w:tc>
      </w:tr>
    </w:tbl>
    <w:p w14:paraId="0C3E079E" w14:textId="77777777"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14:paraId="2DB82A93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42B6ED26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7EB49FD8" w14:textId="77777777"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726527E3" w14:textId="77777777"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14:paraId="2254216B" w14:textId="77777777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0D460DAA" w14:textId="593445B0" w:rsidR="00864DCF" w:rsidRDefault="00C96339">
            <w:pPr>
              <w:pStyle w:val="Tabelle"/>
            </w:pPr>
            <w:r>
              <w:t>2.</w:t>
            </w:r>
            <w:r w:rsidR="00C25994"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86F871" w14:textId="77777777" w:rsidR="00864DCF" w:rsidRDefault="00C25994">
            <w:pPr>
              <w:pStyle w:val="Tabelle"/>
            </w:pPr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7BF5DE0A" w14:textId="77777777" w:rsidR="00864DCF" w:rsidRDefault="00C25994">
            <w:pPr>
              <w:pStyle w:val="Tabelle"/>
            </w:pPr>
            <w:r>
              <w:t>Patient sucht Spezialisten zur Konsultation auf.</w:t>
            </w:r>
          </w:p>
        </w:tc>
      </w:tr>
      <w:tr w:rsidR="00864DCF" w14:paraId="30EEA9A4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92BC0C" w14:textId="45625CC2" w:rsidR="00864DCF" w:rsidRDefault="00C25994">
            <w:pPr>
              <w:pStyle w:val="Tabelle"/>
            </w:pPr>
            <w:r>
              <w:t>2</w:t>
            </w:r>
            <w:r w:rsidR="00C96339">
              <w:t>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4D859" w14:textId="77777777" w:rsidR="00864DCF" w:rsidRDefault="00C25994">
            <w:pPr>
              <w:pStyle w:val="Tabelle"/>
            </w:pPr>
            <w:r>
              <w:t>Doktor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42CACD1" w14:textId="77777777" w:rsidR="00864DCF" w:rsidRDefault="00C25994">
            <w:pPr>
              <w:pStyle w:val="Tabelle"/>
            </w:pPr>
            <w:r>
              <w:t>Arzt konsultiert Patienten und verschreibt ein Medikament und/oder eine Therapie.</w:t>
            </w:r>
          </w:p>
        </w:tc>
      </w:tr>
      <w:tr w:rsidR="00864DCF" w14:paraId="6C8D848B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0A6E53" w14:textId="698D66ED" w:rsidR="00864DCF" w:rsidRDefault="00C96339">
            <w:pPr>
              <w:pStyle w:val="Tabelle"/>
            </w:pPr>
            <w:r>
              <w:t>2.</w:t>
            </w:r>
            <w:r w:rsidR="0021043A"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3732CE" w14:textId="30DEDD74" w:rsidR="00864DCF" w:rsidRDefault="0021043A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1A4DBB5" w14:textId="18366B9F" w:rsidR="00C96339" w:rsidRDefault="001E3D63" w:rsidP="00C96339">
            <w:pPr>
              <w:pStyle w:val="Tabelle"/>
            </w:pPr>
            <w:r>
              <w:t>System legt neuen Fall an, ordnet die eingegebenen Medikamente mit zugehöriger Dosis zum selbigen zu.</w:t>
            </w:r>
          </w:p>
        </w:tc>
      </w:tr>
      <w:tr w:rsidR="0021043A" w14:paraId="6AE88CDD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22C7E1" w14:textId="70B273E0" w:rsidR="0021043A" w:rsidRDefault="00C96339">
            <w:pPr>
              <w:pStyle w:val="Tabelle"/>
            </w:pPr>
            <w:r>
              <w:t>2.</w:t>
            </w:r>
            <w:r w:rsidR="0021043A"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5AAE20" w14:textId="7FDCAB27" w:rsidR="0021043A" w:rsidRDefault="0021043A">
            <w:pPr>
              <w:pStyle w:val="Tabelle"/>
            </w:pPr>
            <w: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D6BBA0" w14:textId="4F9F005C" w:rsidR="0021043A" w:rsidRDefault="0021043A">
            <w:pPr>
              <w:pStyle w:val="Tabelle"/>
            </w:pPr>
            <w:r>
              <w:t>Lehnt verordnete Maßnahmen kategorisch ab.</w:t>
            </w:r>
          </w:p>
        </w:tc>
      </w:tr>
      <w:tr w:rsidR="0021043A" w14:paraId="5F9052CE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70ECC6" w14:textId="09145A28" w:rsidR="0021043A" w:rsidRDefault="00C96339">
            <w:pPr>
              <w:pStyle w:val="Tabelle"/>
            </w:pPr>
            <w:r>
              <w:t>2.</w:t>
            </w:r>
            <w:r w:rsidR="0021043A"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3856BF" w14:textId="522B6C37" w:rsidR="0021043A" w:rsidRDefault="0021043A">
            <w:pPr>
              <w:pStyle w:val="Tabelle"/>
            </w:pPr>
            <w: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D64D01A" w14:textId="66E34AAD" w:rsidR="0021043A" w:rsidRDefault="0021043A">
            <w:pPr>
              <w:pStyle w:val="Tabelle"/>
            </w:pPr>
            <w:r>
              <w:t>Verlässt die Versorgungseinrichtung.</w:t>
            </w:r>
          </w:p>
        </w:tc>
      </w:tr>
      <w:tr w:rsidR="0021043A" w14:paraId="5232F2A3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C58F1D" w14:textId="6CD354B8" w:rsidR="0021043A" w:rsidRDefault="00C96339">
            <w:pPr>
              <w:pStyle w:val="Tabelle"/>
            </w:pPr>
            <w:r>
              <w:t>2.</w:t>
            </w:r>
            <w:r w:rsidR="0021043A">
              <w:t>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10230D" w14:textId="0952F019" w:rsidR="0021043A" w:rsidRDefault="0021043A">
            <w:pPr>
              <w:pStyle w:val="Tabelle"/>
            </w:pPr>
            <w:r>
              <w:t>Doktor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21D898E" w14:textId="4DD1B5F7" w:rsidR="0021043A" w:rsidRDefault="0021043A">
            <w:pPr>
              <w:pStyle w:val="Tabelle"/>
            </w:pPr>
            <w:r>
              <w:t>Erfasst entsprechenden Eintrag in der eKG des betroffenen Patienten.</w:t>
            </w:r>
          </w:p>
        </w:tc>
      </w:tr>
      <w:tr w:rsidR="0021043A" w14:paraId="4E8595D5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2EA142" w14:textId="02660CC9" w:rsidR="0021043A" w:rsidRDefault="00C96339">
            <w:pPr>
              <w:pStyle w:val="Tabelle"/>
            </w:pPr>
            <w:r>
              <w:t>2.</w:t>
            </w:r>
            <w:r w:rsidR="0021043A">
              <w:t>7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ED5A70" w14:textId="63AE6C37" w:rsidR="0021043A" w:rsidRDefault="0021043A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B33F06" w14:textId="7ACB7944" w:rsidR="0021043A" w:rsidRDefault="001E3D63">
            <w:pPr>
              <w:pStyle w:val="Tabelle"/>
            </w:pPr>
            <w:r>
              <w:t>System ordnet Verweigerung entsprechend der Eingabe zu aktuellem Fall zu</w:t>
            </w:r>
          </w:p>
        </w:tc>
      </w:tr>
      <w:tr w:rsidR="0021043A" w14:paraId="4C9437B5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75D1DF3F" w14:textId="20052AE7" w:rsidR="0021043A" w:rsidRDefault="00C96339">
            <w:pPr>
              <w:pStyle w:val="Tabelle"/>
            </w:pPr>
            <w:r>
              <w:t>2.</w:t>
            </w:r>
            <w:r w:rsidR="0021043A">
              <w:t>8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0F6E700C" w14:textId="26127F80" w:rsidR="0021043A" w:rsidRDefault="0021043A">
            <w:pPr>
              <w:pStyle w:val="Tabelle"/>
            </w:pPr>
            <w:r>
              <w:t>Doktor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1ACD2F17" w14:textId="2EB21802" w:rsidR="0021043A" w:rsidRDefault="0021043A">
            <w:pPr>
              <w:pStyle w:val="Tabelle"/>
            </w:pPr>
            <w:r>
              <w:t>Informiert die erfassten Vertrauenspersonen über das Fehlverhalten.</w:t>
            </w:r>
          </w:p>
        </w:tc>
      </w:tr>
      <w:tr w:rsidR="0021043A" w14:paraId="61ED88DF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D29F6FD" w14:textId="014B9606" w:rsidR="0021043A" w:rsidRDefault="00C96339">
            <w:pPr>
              <w:pStyle w:val="Tabelle"/>
            </w:pPr>
            <w:r>
              <w:t>2.</w:t>
            </w:r>
            <w:r w:rsidR="0021043A">
              <w:t>9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DF538C0" w14:textId="6FAA1764" w:rsidR="0021043A" w:rsidRDefault="0021043A">
            <w:pPr>
              <w:pStyle w:val="Tabelle"/>
            </w:pPr>
            <w:r>
              <w:t>VP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438F0CDE" w14:textId="6B5037FC" w:rsidR="0021043A" w:rsidRDefault="0021043A">
            <w:pPr>
              <w:pStyle w:val="Tabelle"/>
            </w:pPr>
            <w:r>
              <w:t>Nimmt Kontakt mit betroffenem Patienten auf.</w:t>
            </w:r>
          </w:p>
        </w:tc>
      </w:tr>
    </w:tbl>
    <w:p w14:paraId="70A8C640" w14:textId="77777777" w:rsidR="00864DCF" w:rsidRDefault="00152130" w:rsidP="00152130">
      <w:pPr>
        <w:pStyle w:val="Nebentitel5"/>
        <w:ind w:left="0"/>
      </w:pPr>
      <w:proofErr w:type="spellStart"/>
      <w:r>
        <w:t>Exceptions</w:t>
      </w:r>
      <w:proofErr w:type="spellEnd"/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14:paraId="2518BEA8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15CA6D07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11C56F0D" w14:textId="77777777"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5E420077" w14:textId="77777777"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14:paraId="55DA7725" w14:textId="77777777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4156FC50" w14:textId="3C0CB1F6" w:rsidR="00864DCF" w:rsidRDefault="001E3D63">
            <w:pPr>
              <w:pStyle w:val="Tabelle"/>
            </w:pPr>
            <w:r>
              <w:t>2.7.</w:t>
            </w:r>
            <w:r w:rsidR="00C25994"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1A5544" w14:textId="77777777" w:rsidR="00864DCF" w:rsidRDefault="00C25994">
            <w:pPr>
              <w:pStyle w:val="Tabelle"/>
            </w:pPr>
            <w:r>
              <w:t>Doktor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2A45E121" w14:textId="77777777" w:rsidR="00864DCF" w:rsidRDefault="00C25994">
            <w:pPr>
              <w:pStyle w:val="Tabelle"/>
            </w:pPr>
            <w:r>
              <w:t xml:space="preserve">FFE-Verordnung in </w:t>
            </w:r>
            <w:proofErr w:type="gramStart"/>
            <w:r>
              <w:t>Folge von wiederholtem exorbitant fehlerhaften Verhalten.</w:t>
            </w:r>
            <w:proofErr w:type="gramEnd"/>
          </w:p>
        </w:tc>
      </w:tr>
      <w:tr w:rsidR="00864DCF" w14:paraId="6D04C4B1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199D36" w14:textId="4E13F884" w:rsidR="00864DCF" w:rsidRDefault="00C25994">
            <w:pPr>
              <w:pStyle w:val="Tabelle"/>
            </w:pPr>
            <w:r>
              <w:t>2</w:t>
            </w:r>
            <w:r w:rsidR="001E3D63">
              <w:t>.8.1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B0E122" w14:textId="77777777" w:rsidR="00864DCF" w:rsidRDefault="00C25994">
            <w:pPr>
              <w:pStyle w:val="Tabelle"/>
            </w:pPr>
            <w: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AB997E3" w14:textId="77777777" w:rsidR="00864DCF" w:rsidRDefault="00C25994">
            <w:pPr>
              <w:pStyle w:val="Tabelle"/>
            </w:pPr>
            <w:r>
              <w:t>Sucht Arzt zur wiederholten Konsultation auf.</w:t>
            </w:r>
          </w:p>
        </w:tc>
      </w:tr>
      <w:tr w:rsidR="00864DCF" w14:paraId="748D8D1D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AA359" w14:textId="77777777" w:rsidR="00864DCF" w:rsidRDefault="00C25994">
            <w:pPr>
              <w:pStyle w:val="Tabelle"/>
            </w:pPr>
            <w:r>
              <w:t>oder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5980A6" w14:textId="77777777" w:rsidR="00864DCF" w:rsidRDefault="00C25994">
            <w:pPr>
              <w:pStyle w:val="Tabelle"/>
            </w:pPr>
            <w:r>
              <w:t>Patie</w:t>
            </w:r>
            <w:bookmarkStart w:id="0" w:name="_GoBack"/>
            <w:bookmarkEnd w:id="0"/>
            <w:r>
              <w:t>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A928C4" w14:textId="77777777" w:rsidR="00864DCF" w:rsidRDefault="00C25994" w:rsidP="00C25994">
            <w:pPr>
              <w:pStyle w:val="Tabelle"/>
            </w:pPr>
            <w:r>
              <w:t>Wird zur erneuten Konsultation brieflich in die Versorgungseinrichtung eingeladen.</w:t>
            </w:r>
          </w:p>
        </w:tc>
      </w:tr>
      <w:tr w:rsidR="00864DCF" w14:paraId="52D84FE3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B8E4A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3EA2E5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FFC0855" w14:textId="77777777" w:rsidR="00864DCF" w:rsidRDefault="00864DCF">
            <w:pPr>
              <w:pStyle w:val="Tabelle"/>
            </w:pPr>
          </w:p>
        </w:tc>
      </w:tr>
      <w:tr w:rsidR="00864DCF" w14:paraId="2261FD4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7D9B58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BD5DAE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BFA678" w14:textId="77777777" w:rsidR="00864DCF" w:rsidRDefault="00864DCF">
            <w:pPr>
              <w:pStyle w:val="Tabelle"/>
            </w:pPr>
          </w:p>
        </w:tc>
      </w:tr>
      <w:tr w:rsidR="00864DCF" w14:paraId="0E48AE81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3F0CD3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BC7AE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7882D90" w14:textId="77777777" w:rsidR="00864DCF" w:rsidRDefault="00864DCF">
            <w:pPr>
              <w:pStyle w:val="Tabelle"/>
            </w:pPr>
          </w:p>
        </w:tc>
      </w:tr>
      <w:tr w:rsidR="00864DCF" w14:paraId="2D8ACE24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155B3F64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689B9F77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354184A7" w14:textId="77777777" w:rsidR="00864DCF" w:rsidRDefault="00864DCF">
            <w:pPr>
              <w:pStyle w:val="Tabelle"/>
            </w:pPr>
          </w:p>
        </w:tc>
      </w:tr>
      <w:tr w:rsidR="00864DCF" w14:paraId="78049877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112FBE4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056383E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56B850E7" w14:textId="77777777" w:rsidR="00864DCF" w:rsidRDefault="00864DCF">
            <w:pPr>
              <w:pStyle w:val="Tabelle"/>
            </w:pPr>
          </w:p>
        </w:tc>
      </w:tr>
    </w:tbl>
    <w:p w14:paraId="6359F24F" w14:textId="77777777"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9"/>
      <w:footerReference w:type="first" r:id="rId10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02400" w14:textId="77777777" w:rsidR="00867D40" w:rsidRDefault="00867D40">
      <w:r>
        <w:separator/>
      </w:r>
    </w:p>
  </w:endnote>
  <w:endnote w:type="continuationSeparator" w:id="0">
    <w:p w14:paraId="1FE2C281" w14:textId="77777777" w:rsidR="00867D40" w:rsidRDefault="0086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7543F353" w14:textId="77777777">
      <w:tc>
        <w:tcPr>
          <w:tcW w:w="851" w:type="dxa"/>
        </w:tcPr>
        <w:p w14:paraId="33F91268" w14:textId="77777777"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C25994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26B77D78" wp14:editId="68553A89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25pt" to="528.05pt,-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" o:allowincell="f"/>
                </w:pict>
              </mc:Fallback>
            </mc:AlternateConten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14:paraId="4ADAA54C" w14:textId="77777777"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19BE4" w14:textId="77777777" w:rsidR="00867D40" w:rsidRDefault="00867D40">
      <w:r>
        <w:separator/>
      </w:r>
    </w:p>
  </w:footnote>
  <w:footnote w:type="continuationSeparator" w:id="0">
    <w:p w14:paraId="2C483742" w14:textId="77777777" w:rsidR="00867D40" w:rsidRDefault="00867D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67BC16EF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6AA38D92" w14:textId="77777777" w:rsidR="00864DCF" w:rsidRDefault="00864DCF">
          <w:pPr>
            <w:jc w:val="right"/>
          </w:pPr>
          <w:r>
            <w:rPr>
              <w:noProof/>
            </w:rPr>
            <w:object w:dxaOrig="525" w:dyaOrig="1005" w14:anchorId="51683B4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pt;height:50pt" o:ole="" fillcolor="window">
                <v:imagedata r:id="rId1" o:title=""/>
              </v:shape>
              <o:OLEObject Type="Embed" ProgID="Word.Picture.8" ShapeID="_x0000_i1025" DrawAspect="Content" ObjectID="_1317311400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1F7B1A9E" w14:textId="77777777"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14:paraId="50B8ED8C" w14:textId="77777777" w:rsidR="00864DCF" w:rsidRDefault="00867D40">
          <w:pPr>
            <w:jc w:val="right"/>
          </w:pPr>
          <w:fldSimple w:instr=" TITLE  \* MERGEFORMAT ">
            <w:r w:rsidR="001D2022">
              <w:t>Anhang</w:t>
            </w:r>
          </w:fldSimple>
        </w:p>
        <w:p w14:paraId="617DFF01" w14:textId="77777777" w:rsidR="00864DCF" w:rsidRDefault="00864DCF">
          <w:pPr>
            <w:jc w:val="right"/>
            <w:rPr>
              <w:sz w:val="16"/>
            </w:rPr>
          </w:pPr>
        </w:p>
        <w:p w14:paraId="39ACBFD3" w14:textId="77777777" w:rsidR="00864DCF" w:rsidRDefault="00864DCF">
          <w:pPr>
            <w:jc w:val="right"/>
          </w:pPr>
        </w:p>
        <w:p w14:paraId="3347E229" w14:textId="77777777"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14:paraId="35C8B913" w14:textId="77777777"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47"/>
    <w:rsid w:val="00061447"/>
    <w:rsid w:val="00152130"/>
    <w:rsid w:val="001B57F4"/>
    <w:rsid w:val="001D2022"/>
    <w:rsid w:val="001E3D63"/>
    <w:rsid w:val="0021043A"/>
    <w:rsid w:val="003A58C5"/>
    <w:rsid w:val="003B2C18"/>
    <w:rsid w:val="006057FC"/>
    <w:rsid w:val="00756C9F"/>
    <w:rsid w:val="007E2780"/>
    <w:rsid w:val="008549C7"/>
    <w:rsid w:val="00864DCF"/>
    <w:rsid w:val="00867D40"/>
    <w:rsid w:val="00C25994"/>
    <w:rsid w:val="00C96339"/>
    <w:rsid w:val="00E11988"/>
    <w:rsid w:val="00E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095E0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einzug"/>
    <w:semiHidden/>
    <w:pPr>
      <w:ind w:firstLine="210"/>
    </w:pPr>
  </w:style>
  <w:style w:type="paragraph" w:styleId="Textkrper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Zusatz1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einzug"/>
    <w:semiHidden/>
    <w:pPr>
      <w:ind w:firstLine="210"/>
    </w:pPr>
  </w:style>
  <w:style w:type="paragraph" w:styleId="Textkrper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Zusatz1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595D4-FC47-214F-83C3-4640E4A9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\Programme\Microsoft Office\Vorlagen\intos99\BigDoc3.dot</Template>
  <TotalTime>0</TotalTime>
  <Pages>1</Pages>
  <Words>193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Patrick Hirschi</cp:lastModifiedBy>
  <cp:revision>8</cp:revision>
  <cp:lastPrinted>2013-03-05T11:36:00Z</cp:lastPrinted>
  <dcterms:created xsi:type="dcterms:W3CDTF">2013-10-16T16:39:00Z</dcterms:created>
  <dcterms:modified xsi:type="dcterms:W3CDTF">2013-10-16T17:04:00Z</dcterms:modified>
</cp:coreProperties>
</file>